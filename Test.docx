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56030" w14:textId="7B0C28C9" w:rsidR="0052046A" w:rsidRDefault="0052046A" w:rsidP="0052046A">
      <w:pPr>
        <w:pStyle w:val="berschrift1"/>
      </w:pPr>
      <w:r>
        <w:t>Test</w:t>
      </w:r>
    </w:p>
    <w:p w14:paraId="1C859B63" w14:textId="63CD9A8B" w:rsidR="0052046A" w:rsidRPr="0052046A" w:rsidRDefault="0052046A" w:rsidP="0052046A">
      <w:r>
        <w:t>Das ist ein Test</w:t>
      </w:r>
    </w:p>
    <w:sectPr w:rsidR="0052046A" w:rsidRPr="0052046A" w:rsidSect="002528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6A"/>
    <w:rsid w:val="00007EE8"/>
    <w:rsid w:val="0016349D"/>
    <w:rsid w:val="0037471F"/>
    <w:rsid w:val="003B1A32"/>
    <w:rsid w:val="003D02AE"/>
    <w:rsid w:val="003E76E9"/>
    <w:rsid w:val="0052046A"/>
    <w:rsid w:val="0075799D"/>
    <w:rsid w:val="008542E2"/>
    <w:rsid w:val="009F1772"/>
    <w:rsid w:val="00AC3E07"/>
    <w:rsid w:val="00CB37B5"/>
    <w:rsid w:val="00D1710D"/>
    <w:rsid w:val="00D2248F"/>
    <w:rsid w:val="00D27360"/>
    <w:rsid w:val="00DF6EF5"/>
    <w:rsid w:val="00E77827"/>
    <w:rsid w:val="00FF4F85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07FF"/>
  <w15:chartTrackingRefBased/>
  <w15:docId w15:val="{82F6BE50-B482-4ED2-AF29-08E4AEFD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B1A32"/>
    <w:pPr>
      <w:spacing w:after="200" w:line="240" w:lineRule="auto"/>
      <w:jc w:val="both"/>
    </w:pPr>
    <w:rPr>
      <w:rFonts w:eastAsia="Arial" w:cs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B1A32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B1A32"/>
    <w:pPr>
      <w:keepNext/>
      <w:keepLines/>
      <w:spacing w:before="12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B1A32"/>
    <w:pPr>
      <w:keepNext/>
      <w:keepLines/>
      <w:spacing w:before="120" w:after="12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B1A32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B1A32"/>
    <w:rPr>
      <w:rFonts w:eastAsiaTheme="majorEastAsi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B1A32"/>
    <w:rPr>
      <w:rFonts w:eastAsiaTheme="majorEastAsia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B1A32"/>
    <w:rPr>
      <w:rFonts w:eastAsiaTheme="majorEastAsia" w:cstheme="majorBidi"/>
      <w:sz w:val="26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07E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7EE8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007EE8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007EE8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007EE8"/>
    <w:rPr>
      <w:i/>
      <w:iCs/>
      <w:color w:val="4472C4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37B5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37B5"/>
    <w:rPr>
      <w:rFonts w:eastAsia="Arial" w:cs="Times New Roman"/>
      <w:i/>
      <w:iCs/>
      <w:sz w:val="24"/>
    </w:rPr>
  </w:style>
  <w:style w:type="character" w:styleId="IntensiverVerweis">
    <w:name w:val="Intense Reference"/>
    <w:basedOn w:val="Absatz-Standardschriftart"/>
    <w:uiPriority w:val="32"/>
    <w:qFormat/>
    <w:rsid w:val="00007EE8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007EE8"/>
    <w:rPr>
      <w:smallCaps/>
      <w:color w:val="5A5A5A" w:themeColor="text1" w:themeTint="A5"/>
    </w:rPr>
  </w:style>
  <w:style w:type="character" w:styleId="Buchtitel">
    <w:name w:val="Book Title"/>
    <w:basedOn w:val="Absatz-Standardschriftart"/>
    <w:uiPriority w:val="33"/>
    <w:qFormat/>
    <w:rsid w:val="00007EE8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007EE8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C3E0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3B1A32"/>
    <w:rPr>
      <w:i/>
      <w:iCs/>
      <w:color w:val="44546A" w:themeColor="text2"/>
      <w:sz w:val="20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B1A32"/>
    <w:rPr>
      <w:rFonts w:asciiTheme="majorHAnsi" w:eastAsiaTheme="majorEastAsia" w:hAnsiTheme="majorHAnsi" w:cstheme="majorBidi"/>
      <w:i/>
      <w:iCs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3B1A32"/>
    <w:pPr>
      <w:spacing w:after="0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B1A3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D1710D"/>
    <w:pPr>
      <w:spacing w:before="200" w:after="16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710D"/>
    <w:rPr>
      <w:rFonts w:eastAsia="Arial" w:cs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NOTT\Documents\Benutzerdefinierte%20Office-Vorlagen\wiss_Arbeit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4B059-CED4-41C0-98F7-87C81D0F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wiss_Arbeiten.dotx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Knott</dc:creator>
  <cp:keywords/>
  <dc:description/>
  <cp:lastModifiedBy>Knott, Erik</cp:lastModifiedBy>
  <cp:revision>1</cp:revision>
  <dcterms:created xsi:type="dcterms:W3CDTF">2021-08-18T10:54:00Z</dcterms:created>
  <dcterms:modified xsi:type="dcterms:W3CDTF">2021-08-18T10:55:00Z</dcterms:modified>
</cp:coreProperties>
</file>